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4456" w14:textId="77777777" w:rsidR="008B560D" w:rsidRDefault="00000000">
      <w:pPr>
        <w:pStyle w:val="Heading3"/>
        <w:tabs>
          <w:tab w:val="left" w:pos="1138"/>
        </w:tabs>
      </w:pPr>
      <w:r>
        <w:rPr>
          <w:rStyle w:val="StrongEmphasis"/>
          <w:rFonts w:ascii="Segoe UI Emoji" w:hAnsi="Segoe UI Emoji" w:cs="Segoe UI Emoji"/>
        </w:rPr>
        <w:t>🚀</w:t>
      </w:r>
      <w:r>
        <w:rPr>
          <w:rStyle w:val="StrongEmphasis"/>
          <w:rFonts w:ascii="Roboto" w:hAnsi="Roboto" w:cs="Poppins"/>
        </w:rPr>
        <w:t xml:space="preserve"> Évaluation finale - Développeur Web &amp; Web Mobile</w:t>
      </w:r>
    </w:p>
    <w:p w14:paraId="6E88623E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Durée du projet : 2 semaines</w:t>
      </w:r>
    </w:p>
    <w:p w14:paraId="012DDDE9" w14:textId="77777777" w:rsidR="008B560D" w:rsidRDefault="00000000">
      <w:pPr>
        <w:pStyle w:val="Heading2"/>
      </w:pPr>
      <w:r>
        <w:rPr>
          <w:rFonts w:ascii="Segoe UI Emoji" w:hAnsi="Segoe UI Emoji" w:cs="Segoe UI Emoji"/>
        </w:rPr>
        <w:t>🎯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Projet : Portfolio Dynamique avec Dashboard</w:t>
      </w:r>
    </w:p>
    <w:p w14:paraId="57A6F102" w14:textId="77777777" w:rsidR="008B560D" w:rsidRDefault="00000000">
      <w:pPr>
        <w:pStyle w:val="Textbody"/>
      </w:pPr>
      <w:r>
        <w:rPr>
          <w:rFonts w:ascii="Roboto" w:hAnsi="Roboto" w:cs="Poppins"/>
        </w:rPr>
        <w:t xml:space="preserve">Vous allez concevoir une application </w:t>
      </w:r>
      <w:r>
        <w:rPr>
          <w:rStyle w:val="StrongEmphasis"/>
          <w:rFonts w:ascii="Roboto" w:hAnsi="Roboto" w:cs="Poppins"/>
        </w:rPr>
        <w:t>MERN</w:t>
      </w:r>
      <w:r>
        <w:rPr>
          <w:rFonts w:ascii="Roboto" w:hAnsi="Roboto" w:cs="Poppins"/>
        </w:rPr>
        <w:t xml:space="preserve"> permettant aux utilisateurs de gérer et afficher leurs compétences via un </w:t>
      </w:r>
      <w:r>
        <w:rPr>
          <w:rStyle w:val="StrongEmphasis"/>
          <w:rFonts w:ascii="Roboto" w:hAnsi="Roboto" w:cs="Poppins"/>
        </w:rPr>
        <w:t>portfolio dynamique</w:t>
      </w:r>
      <w:r>
        <w:rPr>
          <w:rFonts w:ascii="Roboto" w:hAnsi="Roboto" w:cs="Poppins"/>
        </w:rPr>
        <w:t xml:space="preserve">. L'application devra être </w:t>
      </w:r>
      <w:r>
        <w:rPr>
          <w:rStyle w:val="StrongEmphasis"/>
          <w:rFonts w:ascii="Roboto" w:hAnsi="Roboto" w:cs="Poppins"/>
        </w:rPr>
        <w:t>sécurisée</w:t>
      </w:r>
      <w:r>
        <w:rPr>
          <w:rFonts w:ascii="Roboto" w:hAnsi="Roboto" w:cs="Poppins"/>
        </w:rPr>
        <w:t xml:space="preserve">, </w:t>
      </w:r>
      <w:r>
        <w:rPr>
          <w:rStyle w:val="StrongEmphasis"/>
          <w:rFonts w:ascii="Roboto" w:hAnsi="Roboto" w:cs="Poppins"/>
        </w:rPr>
        <w:t>responsive (mobile-first)</w:t>
      </w:r>
      <w:r>
        <w:rPr>
          <w:rFonts w:ascii="Roboto" w:hAnsi="Roboto" w:cs="Poppins"/>
        </w:rPr>
        <w:t xml:space="preserve"> et conforme aux exigences </w:t>
      </w:r>
      <w:r>
        <w:rPr>
          <w:rStyle w:val="StrongEmphasis"/>
          <w:rFonts w:ascii="Roboto" w:hAnsi="Roboto" w:cs="Poppins"/>
        </w:rPr>
        <w:t>RGPD</w:t>
      </w:r>
      <w:r>
        <w:rPr>
          <w:rFonts w:ascii="Roboto" w:hAnsi="Roboto" w:cs="Poppins"/>
        </w:rPr>
        <w:t xml:space="preserve"> avec un </w:t>
      </w:r>
      <w:r>
        <w:rPr>
          <w:rStyle w:val="StrongEmphasis"/>
          <w:rFonts w:ascii="Roboto" w:hAnsi="Roboto" w:cs="Poppins"/>
        </w:rPr>
        <w:t>système de gestion des cookies (Tarteaucitron.js)</w:t>
      </w:r>
      <w:r>
        <w:rPr>
          <w:rFonts w:ascii="Roboto" w:hAnsi="Roboto" w:cs="Poppins"/>
        </w:rPr>
        <w:t xml:space="preserve"> et un </w:t>
      </w:r>
      <w:r>
        <w:rPr>
          <w:rStyle w:val="StrongEmphasis"/>
          <w:rFonts w:ascii="Roboto" w:hAnsi="Roboto" w:cs="Poppins"/>
        </w:rPr>
        <w:t>Captcha (Google reCAPTCHA ou Tarteaucitron)</w:t>
      </w:r>
      <w:r>
        <w:rPr>
          <w:rFonts w:ascii="Roboto" w:hAnsi="Roboto" w:cs="Poppins"/>
        </w:rPr>
        <w:t xml:space="preserve"> pour sécuriser l’authentification.</w:t>
      </w:r>
    </w:p>
    <w:p w14:paraId="3A78D0DD" w14:textId="77777777" w:rsidR="008B560D" w:rsidRDefault="008B560D">
      <w:pPr>
        <w:pStyle w:val="HorizontalLine"/>
        <w:rPr>
          <w:rFonts w:ascii="Roboto" w:hAnsi="Roboto" w:cs="Poppins"/>
        </w:rPr>
      </w:pPr>
    </w:p>
    <w:p w14:paraId="47F18C3F" w14:textId="77777777" w:rsidR="008B560D" w:rsidRDefault="00000000">
      <w:pPr>
        <w:pStyle w:val="Heading2"/>
      </w:pPr>
      <w:r>
        <w:rPr>
          <w:rFonts w:ascii="Segoe UI Symbol" w:hAnsi="Segoe UI Symbol" w:cs="Segoe UI Symbol"/>
        </w:rPr>
        <w:t>🏗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Compétences validées et Astuces</w:t>
      </w:r>
    </w:p>
    <w:p w14:paraId="189E1E30" w14:textId="77777777" w:rsidR="008B560D" w:rsidRDefault="00000000">
      <w:pPr>
        <w:pStyle w:val="Heading3"/>
      </w:pPr>
      <w:r>
        <w:rPr>
          <w:rStyle w:val="StrongEmphasis"/>
          <w:rFonts w:ascii="Roboto" w:hAnsi="Roboto" w:cs="Poppins"/>
        </w:rPr>
        <w:t>1️</w:t>
      </w:r>
      <w:r>
        <w:rPr>
          <w:rStyle w:val="StrongEmphasis"/>
          <w:rFonts w:ascii="Segoe UI Symbol" w:hAnsi="Segoe UI Symbol" w:cs="Segoe UI Symbol"/>
        </w:rPr>
        <w:t>⃣</w:t>
      </w:r>
      <w:r>
        <w:rPr>
          <w:rStyle w:val="StrongEmphasis"/>
          <w:rFonts w:ascii="Roboto" w:hAnsi="Roboto" w:cs="Poppins"/>
        </w:rPr>
        <w:t xml:space="preserve"> Maquetter des interfaces utilisateur</w:t>
      </w:r>
    </w:p>
    <w:p w14:paraId="04F8CDFD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📌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Outils recommandés</w:t>
      </w:r>
      <w:r>
        <w:rPr>
          <w:rFonts w:ascii="Roboto" w:hAnsi="Roboto" w:cs="Poppins"/>
        </w:rPr>
        <w:t xml:space="preserve"> : Figma, Adobe XD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📌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Bonnes pratiques UX/UI</w:t>
      </w:r>
      <w:r>
        <w:rPr>
          <w:rFonts w:ascii="Roboto" w:hAnsi="Roboto" w:cs="Poppins"/>
        </w:rPr>
        <w:t xml:space="preserve"> :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Design mobile-first</w:t>
      </w:r>
      <w:r>
        <w:rPr>
          <w:rFonts w:ascii="Roboto" w:hAnsi="Roboto" w:cs="Poppins"/>
        </w:rPr>
        <w:t xml:space="preserve"> : commencez la conception sur mobile, puis adaptez au desktop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Navigation intuitive entre le </w:t>
      </w:r>
      <w:r>
        <w:rPr>
          <w:rStyle w:val="StrongEmphasis"/>
          <w:rFonts w:ascii="Roboto" w:hAnsi="Roboto" w:cs="Poppins"/>
        </w:rPr>
        <w:t>portfolio</w:t>
      </w:r>
      <w:r>
        <w:rPr>
          <w:rFonts w:ascii="Roboto" w:hAnsi="Roboto" w:cs="Poppins"/>
        </w:rPr>
        <w:t xml:space="preserve"> et le </w:t>
      </w:r>
      <w:r>
        <w:rPr>
          <w:rStyle w:val="StrongEmphasis"/>
          <w:rFonts w:ascii="Roboto" w:hAnsi="Roboto" w:cs="Poppins"/>
        </w:rPr>
        <w:t>dashboard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Affichage des compétences sous forme de </w:t>
      </w:r>
      <w:r>
        <w:rPr>
          <w:rStyle w:val="StrongEmphasis"/>
          <w:rFonts w:ascii="Roboto" w:hAnsi="Roboto" w:cs="Poppins"/>
        </w:rPr>
        <w:t>cartes interactives</w:t>
      </w:r>
    </w:p>
    <w:p w14:paraId="58031F60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💡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Astuce</w:t>
      </w:r>
      <w:r>
        <w:rPr>
          <w:rFonts w:ascii="Roboto" w:hAnsi="Roboto" w:cs="Poppins"/>
        </w:rPr>
        <w:t xml:space="preserve"> : Utilisez un </w:t>
      </w:r>
      <w:r>
        <w:rPr>
          <w:rStyle w:val="StrongEmphasis"/>
          <w:rFonts w:ascii="Roboto" w:hAnsi="Roboto" w:cs="Poppins"/>
        </w:rPr>
        <w:t>système de grille CSS (Flexbox, Grid)</w:t>
      </w:r>
      <w:r>
        <w:rPr>
          <w:rFonts w:ascii="Roboto" w:hAnsi="Roboto" w:cs="Poppins"/>
        </w:rPr>
        <w:t xml:space="preserve"> pour assurer une mise en page fluide.</w:t>
      </w:r>
    </w:p>
    <w:p w14:paraId="0AD7961F" w14:textId="77777777" w:rsidR="008B560D" w:rsidRDefault="008B560D">
      <w:pPr>
        <w:pStyle w:val="HorizontalLine"/>
        <w:rPr>
          <w:rFonts w:ascii="Roboto" w:hAnsi="Roboto" w:cs="Poppins"/>
        </w:rPr>
      </w:pPr>
    </w:p>
    <w:p w14:paraId="0BA6DA7D" w14:textId="77777777" w:rsidR="008B560D" w:rsidRDefault="00000000">
      <w:pPr>
        <w:pStyle w:val="Heading3"/>
      </w:pPr>
      <w:r>
        <w:rPr>
          <w:rStyle w:val="StrongEmphasis"/>
          <w:rFonts w:ascii="Roboto" w:hAnsi="Roboto" w:cs="Poppins"/>
        </w:rPr>
        <w:t>2️</w:t>
      </w:r>
      <w:r>
        <w:rPr>
          <w:rStyle w:val="StrongEmphasis"/>
          <w:rFonts w:ascii="Segoe UI Symbol" w:hAnsi="Segoe UI Symbol" w:cs="Segoe UI Symbol"/>
        </w:rPr>
        <w:t>⃣</w:t>
      </w:r>
      <w:r>
        <w:rPr>
          <w:rStyle w:val="StrongEmphasis"/>
          <w:rFonts w:ascii="Roboto" w:hAnsi="Roboto" w:cs="Poppins"/>
        </w:rPr>
        <w:t xml:space="preserve"> Mettre en place une base de données relationnelle</w:t>
      </w:r>
    </w:p>
    <w:p w14:paraId="1B189BDE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📌</w:t>
      </w:r>
      <w:r>
        <w:rPr>
          <w:rFonts w:ascii="Roboto" w:hAnsi="Roboto" w:cs="Poppins"/>
          <w:lang w:val="en-US"/>
        </w:rPr>
        <w:t xml:space="preserve"> </w:t>
      </w:r>
      <w:r>
        <w:rPr>
          <w:rStyle w:val="StrongEmphasis"/>
          <w:rFonts w:ascii="Roboto" w:hAnsi="Roboto" w:cs="Poppins"/>
          <w:lang w:val="en-US"/>
        </w:rPr>
        <w:t>Technologies</w:t>
      </w:r>
      <w:r>
        <w:rPr>
          <w:rFonts w:ascii="Roboto" w:hAnsi="Roboto" w:cs="Poppins"/>
          <w:lang w:val="en-US"/>
        </w:rPr>
        <w:t xml:space="preserve"> : MongoDB + Mongoose</w:t>
      </w:r>
      <w:r>
        <w:rPr>
          <w:rFonts w:ascii="Roboto" w:hAnsi="Roboto" w:cs="Poppins"/>
          <w:lang w:val="en-US"/>
        </w:rPr>
        <w:br/>
      </w:r>
      <w:r>
        <w:rPr>
          <w:rFonts w:ascii="Segoe UI Emoji" w:hAnsi="Segoe UI Emoji" w:cs="Segoe UI Emoji"/>
        </w:rPr>
        <w:t>📌</w:t>
      </w:r>
      <w:r>
        <w:rPr>
          <w:rFonts w:ascii="Roboto" w:hAnsi="Roboto" w:cs="Poppins"/>
          <w:lang w:val="en-US"/>
        </w:rPr>
        <w:t xml:space="preserve"> </w:t>
      </w:r>
      <w:r>
        <w:rPr>
          <w:rStyle w:val="StrongEmphasis"/>
          <w:rFonts w:ascii="Roboto" w:hAnsi="Roboto" w:cs="Poppins"/>
          <w:lang w:val="en-US"/>
        </w:rPr>
        <w:t>Collections MongoDB</w:t>
      </w:r>
      <w:r>
        <w:rPr>
          <w:rFonts w:ascii="Roboto" w:hAnsi="Roboto" w:cs="Poppins"/>
          <w:lang w:val="en-US"/>
        </w:rPr>
        <w:t xml:space="preserve"> :</w:t>
      </w:r>
    </w:p>
    <w:p w14:paraId="1A205ECE" w14:textId="77777777" w:rsidR="008B560D" w:rsidRDefault="00000000">
      <w:pPr>
        <w:pStyle w:val="Textbody"/>
        <w:numPr>
          <w:ilvl w:val="0"/>
          <w:numId w:val="1"/>
        </w:numPr>
        <w:spacing w:after="0"/>
      </w:pPr>
      <w:r>
        <w:rPr>
          <w:rStyle w:val="SourceText"/>
          <w:rFonts w:ascii="Roboto" w:hAnsi="Roboto" w:cs="Poppins"/>
        </w:rPr>
        <w:t>users</w:t>
      </w:r>
      <w:r>
        <w:rPr>
          <w:rFonts w:ascii="Roboto" w:hAnsi="Roboto" w:cs="Poppins"/>
        </w:rPr>
        <w:t xml:space="preserve"> : nom, email, mot de passe (haché avec bcrypt), rôle (admin/user)</w:t>
      </w:r>
    </w:p>
    <w:p w14:paraId="66E1BF6E" w14:textId="77777777" w:rsidR="008B560D" w:rsidRDefault="00000000">
      <w:pPr>
        <w:pStyle w:val="Textbody"/>
        <w:numPr>
          <w:ilvl w:val="0"/>
          <w:numId w:val="1"/>
        </w:numPr>
        <w:spacing w:after="0"/>
      </w:pPr>
      <w:r>
        <w:rPr>
          <w:rStyle w:val="SourceText"/>
          <w:rFonts w:ascii="Roboto" w:hAnsi="Roboto" w:cs="Poppins"/>
        </w:rPr>
        <w:t>skills</w:t>
      </w:r>
      <w:r>
        <w:rPr>
          <w:rFonts w:ascii="Roboto" w:hAnsi="Roboto" w:cs="Poppins"/>
        </w:rPr>
        <w:t xml:space="preserve"> : titre, catégorie, niveau (débutant, intermédiaire, expert), image (Cloudinary)</w:t>
      </w:r>
    </w:p>
    <w:p w14:paraId="7D79BA72" w14:textId="77777777" w:rsidR="008B560D" w:rsidRDefault="00000000">
      <w:pPr>
        <w:pStyle w:val="Textbody"/>
        <w:numPr>
          <w:ilvl w:val="0"/>
          <w:numId w:val="1"/>
        </w:numPr>
      </w:pPr>
      <w:r>
        <w:rPr>
          <w:rStyle w:val="SourceText"/>
          <w:rFonts w:ascii="Roboto" w:hAnsi="Roboto" w:cs="Poppins"/>
        </w:rPr>
        <w:t>settings</w:t>
      </w:r>
      <w:r>
        <w:rPr>
          <w:rFonts w:ascii="Roboto" w:hAnsi="Roboto" w:cs="Poppins"/>
        </w:rPr>
        <w:t xml:space="preserve"> : préférences utilisateur, choix des cookies</w:t>
      </w:r>
    </w:p>
    <w:p w14:paraId="41F29F4D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💡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Astuce</w:t>
      </w:r>
      <w:r>
        <w:rPr>
          <w:rFonts w:ascii="Roboto" w:hAnsi="Roboto" w:cs="Poppins"/>
        </w:rPr>
        <w:t xml:space="preserve"> : Pensez à indexer les champs utilisés fréquemment pour optimiser les requêtes.</w:t>
      </w:r>
    </w:p>
    <w:p w14:paraId="13D6186E" w14:textId="77777777" w:rsidR="008B560D" w:rsidRDefault="008B560D">
      <w:pPr>
        <w:pStyle w:val="HorizontalLine"/>
        <w:rPr>
          <w:rFonts w:ascii="Roboto" w:hAnsi="Roboto" w:cs="Poppins"/>
        </w:rPr>
      </w:pPr>
    </w:p>
    <w:p w14:paraId="1773E411" w14:textId="77777777" w:rsidR="008B560D" w:rsidRDefault="00000000">
      <w:pPr>
        <w:pStyle w:val="Heading3"/>
      </w:pPr>
      <w:r>
        <w:rPr>
          <w:rStyle w:val="StrongEmphasis"/>
          <w:rFonts w:ascii="Roboto" w:hAnsi="Roboto" w:cs="Poppins"/>
        </w:rPr>
        <w:t>3️</w:t>
      </w:r>
      <w:r>
        <w:rPr>
          <w:rStyle w:val="StrongEmphasis"/>
          <w:rFonts w:ascii="Segoe UI Symbol" w:hAnsi="Segoe UI Symbol" w:cs="Segoe UI Symbol"/>
        </w:rPr>
        <w:t>⃣</w:t>
      </w:r>
      <w:r>
        <w:rPr>
          <w:rStyle w:val="StrongEmphasis"/>
          <w:rFonts w:ascii="Roboto" w:hAnsi="Roboto" w:cs="Poppins"/>
        </w:rPr>
        <w:t xml:space="preserve"> Développer des composants d’accès aux données (SQL ou NoSQL)</w:t>
      </w:r>
    </w:p>
    <w:p w14:paraId="54012B2E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📌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Backend : Express + MongoDB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API REST avec routes </w:t>
      </w:r>
      <w:r>
        <w:rPr>
          <w:rStyle w:val="SourceText"/>
          <w:rFonts w:ascii="Roboto" w:hAnsi="Roboto" w:cs="Poppins"/>
        </w:rPr>
        <w:t>/api/skills</w:t>
      </w:r>
      <w:r>
        <w:rPr>
          <w:rFonts w:ascii="Roboto" w:hAnsi="Roboto" w:cs="Poppins"/>
        </w:rPr>
        <w:t xml:space="preserve"> (CRUD)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Upload des images sur </w:t>
      </w:r>
      <w:r>
        <w:rPr>
          <w:rStyle w:val="StrongEmphasis"/>
          <w:rFonts w:ascii="Roboto" w:hAnsi="Roboto" w:cs="Poppins"/>
        </w:rPr>
        <w:t>Cloudinary</w:t>
      </w:r>
      <w:r>
        <w:rPr>
          <w:rFonts w:ascii="Roboto" w:hAnsi="Roboto" w:cs="Poppins"/>
        </w:rPr>
        <w:t xml:space="preserve"> via </w:t>
      </w:r>
      <w:r>
        <w:rPr>
          <w:rStyle w:val="StrongEmphasis"/>
          <w:rFonts w:ascii="Roboto" w:hAnsi="Roboto" w:cs="Poppins"/>
        </w:rPr>
        <w:t>Multer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Authentification sécurisée avec </w:t>
      </w:r>
      <w:r>
        <w:rPr>
          <w:rStyle w:val="StrongEmphasis"/>
          <w:rFonts w:ascii="Roboto" w:hAnsi="Roboto" w:cs="Poppins"/>
        </w:rPr>
        <w:t>JWT &amp; bcrypt</w:t>
      </w:r>
    </w:p>
    <w:p w14:paraId="4BE256BB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💡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Astuce</w:t>
      </w:r>
      <w:r>
        <w:rPr>
          <w:rFonts w:ascii="Roboto" w:hAnsi="Roboto" w:cs="Poppins"/>
        </w:rPr>
        <w:t xml:space="preserve"> : Stockez le </w:t>
      </w:r>
      <w:r>
        <w:rPr>
          <w:rStyle w:val="StrongEmphasis"/>
          <w:rFonts w:ascii="Roboto" w:hAnsi="Roboto" w:cs="Poppins"/>
        </w:rPr>
        <w:t>token JWT</w:t>
      </w:r>
      <w:r>
        <w:rPr>
          <w:rFonts w:ascii="Roboto" w:hAnsi="Roboto" w:cs="Poppins"/>
        </w:rPr>
        <w:t xml:space="preserve"> dans un </w:t>
      </w:r>
      <w:r>
        <w:rPr>
          <w:rStyle w:val="StrongEmphasis"/>
          <w:rFonts w:ascii="Roboto" w:hAnsi="Roboto" w:cs="Poppins"/>
        </w:rPr>
        <w:t>httpOnly cookie</w:t>
      </w:r>
      <w:r>
        <w:rPr>
          <w:rFonts w:ascii="Roboto" w:hAnsi="Roboto" w:cs="Poppins"/>
        </w:rPr>
        <w:t xml:space="preserve"> pour éviter les attaques XSS.</w:t>
      </w:r>
    </w:p>
    <w:p w14:paraId="452627AA" w14:textId="77777777" w:rsidR="008B560D" w:rsidRDefault="008B560D">
      <w:pPr>
        <w:pStyle w:val="HorizontalLine"/>
        <w:rPr>
          <w:rFonts w:ascii="Roboto" w:hAnsi="Roboto" w:cs="Poppins"/>
        </w:rPr>
      </w:pPr>
    </w:p>
    <w:p w14:paraId="63CC7587" w14:textId="77777777" w:rsidR="008B560D" w:rsidRDefault="00000000">
      <w:pPr>
        <w:pStyle w:val="Heading3"/>
      </w:pPr>
      <w:r>
        <w:rPr>
          <w:rStyle w:val="StrongEmphasis"/>
          <w:rFonts w:ascii="Roboto" w:hAnsi="Roboto" w:cs="Poppins"/>
        </w:rPr>
        <w:lastRenderedPageBreak/>
        <w:t>4️</w:t>
      </w:r>
      <w:r>
        <w:rPr>
          <w:rStyle w:val="StrongEmphasis"/>
          <w:rFonts w:ascii="Segoe UI Symbol" w:hAnsi="Segoe UI Symbol" w:cs="Segoe UI Symbol"/>
        </w:rPr>
        <w:t>⃣</w:t>
      </w:r>
      <w:r>
        <w:rPr>
          <w:rStyle w:val="StrongEmphasis"/>
          <w:rFonts w:ascii="Roboto" w:hAnsi="Roboto" w:cs="Poppins"/>
        </w:rPr>
        <w:t xml:space="preserve"> Développer des composants métier côté serveur</w:t>
      </w:r>
    </w:p>
    <w:p w14:paraId="35C5B4E7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📌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Sécurité</w:t>
      </w:r>
      <w:r>
        <w:rPr>
          <w:rFonts w:ascii="Roboto" w:hAnsi="Roboto" w:cs="Poppins"/>
        </w:rPr>
        <w:t xml:space="preserve"> :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helmet</w:t>
      </w:r>
      <w:r>
        <w:rPr>
          <w:rFonts w:ascii="Roboto" w:hAnsi="Roboto" w:cs="Poppins"/>
        </w:rPr>
        <w:t xml:space="preserve"> pour protéger les en-têtes HTTP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cors</w:t>
      </w:r>
      <w:r>
        <w:rPr>
          <w:rFonts w:ascii="Roboto" w:hAnsi="Roboto" w:cs="Poppins"/>
        </w:rPr>
        <w:t xml:space="preserve"> pour gérer les accès cross-origin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Tarteaucitron.js</w:t>
      </w:r>
      <w:r>
        <w:rPr>
          <w:rFonts w:ascii="Roboto" w:hAnsi="Roboto" w:cs="Poppins"/>
        </w:rPr>
        <w:t xml:space="preserve"> pour la gestion des cookies (RGPD)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Google reCAPTCHA ou Tarteaucitron CAPTCHA</w:t>
      </w:r>
      <w:r>
        <w:rPr>
          <w:rFonts w:ascii="Roboto" w:hAnsi="Roboto" w:cs="Poppins"/>
        </w:rPr>
        <w:t xml:space="preserve"> pour bloquer les bots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Middleware de rôles</w:t>
      </w:r>
      <w:r>
        <w:rPr>
          <w:rFonts w:ascii="Roboto" w:hAnsi="Roboto" w:cs="Poppins"/>
        </w:rPr>
        <w:t xml:space="preserve"> (</w:t>
      </w:r>
      <w:r>
        <w:rPr>
          <w:rStyle w:val="SourceText"/>
          <w:rFonts w:ascii="Roboto" w:hAnsi="Roboto" w:cs="Poppins"/>
        </w:rPr>
        <w:t>admin</w:t>
      </w:r>
      <w:r>
        <w:rPr>
          <w:rFonts w:ascii="Roboto" w:hAnsi="Roboto" w:cs="Poppins"/>
        </w:rPr>
        <w:t xml:space="preserve">, </w:t>
      </w:r>
      <w:r>
        <w:rPr>
          <w:rStyle w:val="SourceText"/>
          <w:rFonts w:ascii="Roboto" w:hAnsi="Roboto" w:cs="Poppins"/>
        </w:rPr>
        <w:t>utilisateur</w:t>
      </w:r>
      <w:r>
        <w:rPr>
          <w:rFonts w:ascii="Roboto" w:hAnsi="Roboto" w:cs="Poppins"/>
        </w:rPr>
        <w:t>) pour sécuriser le dashboard</w:t>
      </w:r>
    </w:p>
    <w:p w14:paraId="7CB9DB3B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💡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Astuce</w:t>
      </w:r>
      <w:r>
        <w:rPr>
          <w:rFonts w:ascii="Roboto" w:hAnsi="Roboto" w:cs="Poppins"/>
        </w:rPr>
        <w:t xml:space="preserve"> : Ajoutez un </w:t>
      </w:r>
      <w:r>
        <w:rPr>
          <w:rStyle w:val="StrongEmphasis"/>
          <w:rFonts w:ascii="Roboto" w:hAnsi="Roboto" w:cs="Poppins"/>
        </w:rPr>
        <w:t>logger (Winston, Morgan)</w:t>
      </w:r>
      <w:r>
        <w:rPr>
          <w:rFonts w:ascii="Roboto" w:hAnsi="Roboto" w:cs="Poppins"/>
        </w:rPr>
        <w:t xml:space="preserve"> pour suivre les actions des utilisateurs.</w:t>
      </w:r>
    </w:p>
    <w:p w14:paraId="011C540F" w14:textId="77777777" w:rsidR="008B560D" w:rsidRDefault="008B560D">
      <w:pPr>
        <w:pStyle w:val="HorizontalLine"/>
        <w:rPr>
          <w:rFonts w:ascii="Roboto" w:hAnsi="Roboto" w:cs="Poppins"/>
        </w:rPr>
      </w:pPr>
    </w:p>
    <w:p w14:paraId="36D16D09" w14:textId="77777777" w:rsidR="008B560D" w:rsidRDefault="00000000">
      <w:pPr>
        <w:pStyle w:val="Heading3"/>
      </w:pPr>
      <w:r>
        <w:rPr>
          <w:rStyle w:val="StrongEmphasis"/>
          <w:rFonts w:ascii="Roboto" w:hAnsi="Roboto" w:cs="Poppins"/>
        </w:rPr>
        <w:t>5️</w:t>
      </w:r>
      <w:r>
        <w:rPr>
          <w:rStyle w:val="StrongEmphasis"/>
          <w:rFonts w:ascii="Segoe UI Symbol" w:hAnsi="Segoe UI Symbol" w:cs="Segoe UI Symbol"/>
        </w:rPr>
        <w:t>⃣</w:t>
      </w:r>
      <w:r>
        <w:rPr>
          <w:rStyle w:val="StrongEmphasis"/>
          <w:rFonts w:ascii="Roboto" w:hAnsi="Roboto" w:cs="Poppins"/>
        </w:rPr>
        <w:t xml:space="preserve"> Documenter le déploiement de l’application</w:t>
      </w:r>
    </w:p>
    <w:p w14:paraId="1B50C4D8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📌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README.md avec</w:t>
      </w:r>
      <w:r>
        <w:rPr>
          <w:rFonts w:ascii="Roboto" w:hAnsi="Roboto" w:cs="Poppins"/>
        </w:rPr>
        <w:t xml:space="preserve"> :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Installation et exécution du projet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Déploiement backend (</w:t>
      </w:r>
      <w:r>
        <w:rPr>
          <w:rStyle w:val="StrongEmphasis"/>
          <w:rFonts w:ascii="Roboto" w:hAnsi="Roboto" w:cs="Poppins"/>
        </w:rPr>
        <w:t>Render, Railway, Heroku</w:t>
      </w:r>
      <w:r>
        <w:rPr>
          <w:rFonts w:ascii="Roboto" w:hAnsi="Roboto" w:cs="Poppins"/>
        </w:rPr>
        <w:t>)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Déploiement frontend (</w:t>
      </w:r>
      <w:r>
        <w:rPr>
          <w:rStyle w:val="StrongEmphasis"/>
          <w:rFonts w:ascii="Roboto" w:hAnsi="Roboto" w:cs="Poppins"/>
        </w:rPr>
        <w:t>Vercel, Netlify</w:t>
      </w:r>
      <w:r>
        <w:rPr>
          <w:rFonts w:ascii="Roboto" w:hAnsi="Roboto" w:cs="Poppins"/>
        </w:rPr>
        <w:t>)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Collection Postman</w:t>
      </w:r>
      <w:r>
        <w:rPr>
          <w:rFonts w:ascii="Roboto" w:hAnsi="Roboto" w:cs="Poppins"/>
        </w:rPr>
        <w:t xml:space="preserve"> pour tester l’API</w:t>
      </w:r>
    </w:p>
    <w:p w14:paraId="049C57DB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💡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Astuce</w:t>
      </w:r>
      <w:r>
        <w:rPr>
          <w:rFonts w:ascii="Roboto" w:hAnsi="Roboto" w:cs="Poppins"/>
        </w:rPr>
        <w:t xml:space="preserve"> : Faites un </w:t>
      </w:r>
      <w:r>
        <w:rPr>
          <w:rStyle w:val="StrongEmphasis"/>
          <w:rFonts w:ascii="Roboto" w:hAnsi="Roboto" w:cs="Poppins"/>
        </w:rPr>
        <w:t>schéma d’architecture</w:t>
      </w:r>
      <w:r>
        <w:rPr>
          <w:rFonts w:ascii="Roboto" w:hAnsi="Roboto" w:cs="Poppins"/>
        </w:rPr>
        <w:t xml:space="preserve"> pour clarifier l'organisation du projet.</w:t>
      </w:r>
    </w:p>
    <w:p w14:paraId="7CE327AC" w14:textId="77777777" w:rsidR="008B560D" w:rsidRDefault="008B560D">
      <w:pPr>
        <w:pStyle w:val="HorizontalLine"/>
        <w:rPr>
          <w:rFonts w:ascii="Roboto" w:hAnsi="Roboto" w:cs="Poppins"/>
        </w:rPr>
      </w:pPr>
    </w:p>
    <w:p w14:paraId="3175FDC0" w14:textId="77777777" w:rsidR="008B560D" w:rsidRDefault="00000000">
      <w:pPr>
        <w:pStyle w:val="Heading3"/>
      </w:pPr>
      <w:r>
        <w:rPr>
          <w:rStyle w:val="StrongEmphasis"/>
          <w:rFonts w:ascii="Roboto" w:hAnsi="Roboto" w:cs="Poppins"/>
        </w:rPr>
        <w:t>6️</w:t>
      </w:r>
      <w:r>
        <w:rPr>
          <w:rStyle w:val="StrongEmphasis"/>
          <w:rFonts w:ascii="Segoe UI Symbol" w:hAnsi="Segoe UI Symbol" w:cs="Segoe UI Symbol"/>
        </w:rPr>
        <w:t>⃣</w:t>
      </w:r>
      <w:r>
        <w:rPr>
          <w:rStyle w:val="StrongEmphasis"/>
          <w:rFonts w:ascii="Roboto" w:hAnsi="Roboto" w:cs="Poppins"/>
        </w:rPr>
        <w:t xml:space="preserve"> Réaliser des interfaces utilisateur statiques et dynamiques</w:t>
      </w:r>
    </w:p>
    <w:p w14:paraId="169489CA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📌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Frontend avec React (Mobile-First &amp; Responsive)</w:t>
      </w:r>
      <w:r>
        <w:rPr>
          <w:rFonts w:ascii="Roboto" w:hAnsi="Roboto" w:cs="Poppins"/>
        </w:rPr>
        <w:t xml:space="preserve"> :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Portfolio dynamique</w:t>
      </w:r>
      <w:r>
        <w:rPr>
          <w:rFonts w:ascii="Roboto" w:hAnsi="Roboto" w:cs="Poppins"/>
        </w:rPr>
        <w:t xml:space="preserve"> affichant les compétences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Dashboard sécurisé</w:t>
      </w:r>
      <w:r>
        <w:rPr>
          <w:rFonts w:ascii="Roboto" w:hAnsi="Roboto" w:cs="Poppins"/>
        </w:rPr>
        <w:t xml:space="preserve"> pour ajouter/modifier/supprimer des compétences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Formulaire de connexion avec reCAPTCHA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Gestion des cookies avec Tarteaucitron.js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Utilisation de React Router et Axios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Mise en page responsive (Mobile-First) avec Tailwind CSS ou Bootstrap</w:t>
      </w:r>
    </w:p>
    <w:p w14:paraId="5B76D875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💡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Astuce</w:t>
      </w:r>
      <w:r>
        <w:rPr>
          <w:rFonts w:ascii="Roboto" w:hAnsi="Roboto" w:cs="Poppins"/>
        </w:rPr>
        <w:t xml:space="preserve"> :</w:t>
      </w:r>
    </w:p>
    <w:p w14:paraId="795AE4AE" w14:textId="77777777" w:rsidR="008B560D" w:rsidRDefault="00000000">
      <w:pPr>
        <w:pStyle w:val="Textbody"/>
        <w:numPr>
          <w:ilvl w:val="0"/>
          <w:numId w:val="2"/>
        </w:numPr>
        <w:spacing w:after="0"/>
      </w:pPr>
      <w:r>
        <w:rPr>
          <w:rStyle w:val="StrongEmphasis"/>
          <w:rFonts w:ascii="Roboto" w:hAnsi="Roboto" w:cs="Poppins"/>
        </w:rPr>
        <w:t>Testez votre site sur différents écrans (Chrome DevTools)</w:t>
      </w:r>
      <w:r>
        <w:rPr>
          <w:rFonts w:ascii="Roboto" w:hAnsi="Roboto" w:cs="Poppins"/>
        </w:rPr>
        <w:t xml:space="preserve"> pour un rendu optimal.</w:t>
      </w:r>
    </w:p>
    <w:p w14:paraId="2F03E1CC" w14:textId="77777777" w:rsidR="008B560D" w:rsidRDefault="00000000">
      <w:pPr>
        <w:pStyle w:val="Textbody"/>
        <w:numPr>
          <w:ilvl w:val="0"/>
          <w:numId w:val="2"/>
        </w:numPr>
      </w:pPr>
      <w:r>
        <w:rPr>
          <w:rFonts w:ascii="Roboto" w:hAnsi="Roboto" w:cs="Poppins"/>
        </w:rPr>
        <w:t xml:space="preserve">Utilisez </w:t>
      </w:r>
      <w:r>
        <w:rPr>
          <w:rStyle w:val="StrongEmphasis"/>
          <w:rFonts w:ascii="Roboto" w:hAnsi="Roboto" w:cs="Poppins"/>
        </w:rPr>
        <w:t>React Query</w:t>
      </w:r>
      <w:r>
        <w:rPr>
          <w:rFonts w:ascii="Roboto" w:hAnsi="Roboto" w:cs="Poppins"/>
        </w:rPr>
        <w:t xml:space="preserve"> ou </w:t>
      </w:r>
      <w:r>
        <w:rPr>
          <w:rStyle w:val="StrongEmphasis"/>
          <w:rFonts w:ascii="Roboto" w:hAnsi="Roboto" w:cs="Poppins"/>
        </w:rPr>
        <w:t>Redux Toolkit</w:t>
      </w:r>
      <w:r>
        <w:rPr>
          <w:rFonts w:ascii="Roboto" w:hAnsi="Roboto" w:cs="Poppins"/>
        </w:rPr>
        <w:t xml:space="preserve"> pour optimiser la gestion des requêtes API.</w:t>
      </w:r>
    </w:p>
    <w:p w14:paraId="42FA08E1" w14:textId="77777777" w:rsidR="008B560D" w:rsidRDefault="008B560D">
      <w:pPr>
        <w:pStyle w:val="HorizontalLine"/>
        <w:rPr>
          <w:rFonts w:ascii="Roboto" w:hAnsi="Roboto" w:cs="Poppins"/>
        </w:rPr>
      </w:pPr>
    </w:p>
    <w:p w14:paraId="0D337B4E" w14:textId="77777777" w:rsidR="008B560D" w:rsidRDefault="00000000">
      <w:pPr>
        <w:pStyle w:val="Heading2"/>
      </w:pPr>
      <w:r>
        <w:rPr>
          <w:rFonts w:ascii="Segoe UI Emoji" w:hAnsi="Segoe UI Emoji" w:cs="Segoe UI Emoji"/>
        </w:rPr>
        <w:t>📂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Livrables attendus</w:t>
      </w:r>
    </w:p>
    <w:p w14:paraId="0B0E1177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Code source GitHub</w:t>
      </w:r>
      <w:r>
        <w:rPr>
          <w:rFonts w:ascii="Roboto" w:hAnsi="Roboto" w:cs="Poppins"/>
        </w:rPr>
        <w:t xml:space="preserve"> avec un </w:t>
      </w:r>
      <w:r>
        <w:rPr>
          <w:rStyle w:val="StrongEmphasis"/>
          <w:rFonts w:ascii="Roboto" w:hAnsi="Roboto" w:cs="Poppins"/>
        </w:rPr>
        <w:t>README clair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Rapport de projet</w:t>
      </w:r>
      <w:r>
        <w:rPr>
          <w:rFonts w:ascii="Roboto" w:hAnsi="Roboto" w:cs="Poppins"/>
        </w:rPr>
        <w:t xml:space="preserve"> expliquant les choix techniques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Diaporama de présentation</w:t>
      </w:r>
      <w:r>
        <w:rPr>
          <w:rFonts w:ascii="Roboto" w:hAnsi="Roboto" w:cs="Poppins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Collection Postman pour les tests API</w:t>
      </w:r>
    </w:p>
    <w:p w14:paraId="35C0C990" w14:textId="77777777" w:rsidR="008B560D" w:rsidRDefault="008B560D">
      <w:pPr>
        <w:pStyle w:val="HorizontalLine"/>
        <w:rPr>
          <w:rFonts w:ascii="Roboto" w:hAnsi="Roboto" w:cs="Poppins"/>
        </w:rPr>
      </w:pPr>
    </w:p>
    <w:p w14:paraId="40017028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t>⏳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Durée : 2 semaines</w:t>
      </w:r>
    </w:p>
    <w:p w14:paraId="12387604" w14:textId="77777777" w:rsidR="008B560D" w:rsidRDefault="00000000">
      <w:pPr>
        <w:pStyle w:val="Textbody"/>
      </w:pPr>
      <w:r>
        <w:rPr>
          <w:rFonts w:ascii="Segoe UI Emoji" w:hAnsi="Segoe UI Emoji" w:cs="Segoe UI Emoji"/>
        </w:rPr>
        <w:lastRenderedPageBreak/>
        <w:t>🔥</w:t>
      </w:r>
      <w:r>
        <w:rPr>
          <w:rFonts w:ascii="Roboto" w:hAnsi="Roboto" w:cs="Poppins"/>
        </w:rPr>
        <w:t xml:space="preserve"> </w:t>
      </w:r>
      <w:r>
        <w:rPr>
          <w:rStyle w:val="StrongEmphasis"/>
          <w:rFonts w:ascii="Roboto" w:hAnsi="Roboto" w:cs="Poppins"/>
        </w:rPr>
        <w:t>Montrez votre expertise !</w:t>
      </w:r>
      <w:r>
        <w:rPr>
          <w:rFonts w:ascii="Roboto" w:hAnsi="Roboto" w:cs="Poppins"/>
        </w:rPr>
        <w:t xml:space="preserve"> </w:t>
      </w:r>
      <w:r>
        <w:rPr>
          <w:rFonts w:ascii="Segoe UI Emoji" w:hAnsi="Segoe UI Emoji" w:cs="Segoe UI Emoji"/>
        </w:rPr>
        <w:t>🔥</w:t>
      </w:r>
    </w:p>
    <w:p w14:paraId="1B1435DF" w14:textId="77777777" w:rsidR="008B560D" w:rsidRDefault="008B560D">
      <w:pPr>
        <w:pStyle w:val="Textbody"/>
        <w:tabs>
          <w:tab w:val="left" w:pos="1138"/>
        </w:tabs>
        <w:rPr>
          <w:rFonts w:ascii="Roboto" w:hAnsi="Roboto" w:cs="Poppins"/>
        </w:rPr>
      </w:pPr>
    </w:p>
    <w:sectPr w:rsidR="008B560D">
      <w:pgSz w:w="11906" w:h="16838"/>
      <w:pgMar w:top="1134" w:right="1134" w:bottom="56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454B8" w14:textId="77777777" w:rsidR="0020016A" w:rsidRDefault="0020016A">
      <w:r>
        <w:separator/>
      </w:r>
    </w:p>
  </w:endnote>
  <w:endnote w:type="continuationSeparator" w:id="0">
    <w:p w14:paraId="7665EE75" w14:textId="77777777" w:rsidR="0020016A" w:rsidRDefault="0020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77BA4" w14:textId="77777777" w:rsidR="0020016A" w:rsidRDefault="0020016A">
      <w:r>
        <w:rPr>
          <w:color w:val="000000"/>
        </w:rPr>
        <w:separator/>
      </w:r>
    </w:p>
  </w:footnote>
  <w:footnote w:type="continuationSeparator" w:id="0">
    <w:p w14:paraId="6E34DB52" w14:textId="77777777" w:rsidR="0020016A" w:rsidRDefault="0020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A5A7A"/>
    <w:multiLevelType w:val="multilevel"/>
    <w:tmpl w:val="752EC72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E7F2E93"/>
    <w:multiLevelType w:val="multilevel"/>
    <w:tmpl w:val="146238D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92170067">
    <w:abstractNumId w:val="0"/>
  </w:num>
  <w:num w:numId="2" w16cid:durableId="56800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560D"/>
    <w:rsid w:val="0020016A"/>
    <w:rsid w:val="003D6597"/>
    <w:rsid w:val="004757B1"/>
    <w:rsid w:val="008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02B4"/>
  <w15:docId w15:val="{5A01A1BB-89DA-423C-A67B-49C0D8C5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Armen Asriyan</dc:creator>
  <cp:lastModifiedBy>Armen Asriyan</cp:lastModifiedBy>
  <cp:revision>2</cp:revision>
  <dcterms:created xsi:type="dcterms:W3CDTF">2025-02-11T20:55:00Z</dcterms:created>
  <dcterms:modified xsi:type="dcterms:W3CDTF">2025-02-11T20:55:00Z</dcterms:modified>
</cp:coreProperties>
</file>